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tc>
          <w:tcPr>
            <w:tcW w:w="1635" w:type="dxa"/>
            <w:tcMar>
              <w:top w:w="259" w:type="dxa"/>
            </w:tcMar>
          </w:tcPr>
          <w:p w14:paraId="5183D666" w14:textId="10A96BB2" w:rsidR="00767D7F" w:rsidRPr="001A4A7E" w:rsidRDefault="00E759C5" w:rsidP="00E759C5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Price</w:t>
            </w:r>
          </w:p>
        </w:tc>
        <w:tc>
          <w:tcPr>
            <w:tcW w:w="1624" w:type="dxa"/>
            <w:tcMar>
              <w:top w:w="259" w:type="dxa"/>
            </w:tcMar>
          </w:tcPr>
          <w:p w14:paraId="49C4E65D" w14:textId="2CA89035" w:rsidR="00767D7F" w:rsidRPr="001A4A7E" w:rsidRDefault="00D943C3" w:rsidP="00D943C3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58FEF3B4" w:rsidR="00767D7F" w:rsidRPr="001A4A7E" w:rsidRDefault="0059056C" w:rsidP="00507723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Biltyc</w:t>
            </w:r>
            <w:r w:rsidR="00507723">
              <w:rPr>
                <w:rFonts w:ascii="Adobe Gothic Std B" w:eastAsia="Adobe Gothic Std B" w:hAnsi="Adobe Gothic Std B"/>
              </w:rPr>
              <w:t>harges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  <w:bookmarkStart w:id="0" w:name="_GoBack"/>
      <w:bookmarkEnd w:id="0"/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8B63B" w14:textId="77777777" w:rsidR="00330569" w:rsidRDefault="00330569" w:rsidP="00DA124E">
      <w:r>
        <w:separator/>
      </w:r>
    </w:p>
  </w:endnote>
  <w:endnote w:type="continuationSeparator" w:id="0">
    <w:p w14:paraId="0ACB2F1C" w14:textId="77777777" w:rsidR="00330569" w:rsidRDefault="00330569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E475E" w14:textId="77777777" w:rsidR="00330569" w:rsidRDefault="00330569" w:rsidP="00DA124E">
      <w:r>
        <w:separator/>
      </w:r>
    </w:p>
  </w:footnote>
  <w:footnote w:type="continuationSeparator" w:id="0">
    <w:p w14:paraId="4670AEF3" w14:textId="77777777" w:rsidR="00330569" w:rsidRDefault="00330569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002D8"/>
    <w:rsid w:val="00330569"/>
    <w:rsid w:val="00335034"/>
    <w:rsid w:val="003525FA"/>
    <w:rsid w:val="00390027"/>
    <w:rsid w:val="003968B9"/>
    <w:rsid w:val="00502760"/>
    <w:rsid w:val="00507723"/>
    <w:rsid w:val="00541768"/>
    <w:rsid w:val="005417F6"/>
    <w:rsid w:val="0059056C"/>
    <w:rsid w:val="005E117D"/>
    <w:rsid w:val="005E4E1E"/>
    <w:rsid w:val="006350A1"/>
    <w:rsid w:val="00650ECB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3289"/>
    <w:rsid w:val="00CF1FD8"/>
    <w:rsid w:val="00D27961"/>
    <w:rsid w:val="00D45686"/>
    <w:rsid w:val="00D46230"/>
    <w:rsid w:val="00D62BD5"/>
    <w:rsid w:val="00D8503D"/>
    <w:rsid w:val="00D943C3"/>
    <w:rsid w:val="00DA124E"/>
    <w:rsid w:val="00DE3DFA"/>
    <w:rsid w:val="00DF32B2"/>
    <w:rsid w:val="00E10529"/>
    <w:rsid w:val="00E61B2E"/>
    <w:rsid w:val="00E70B6C"/>
    <w:rsid w:val="00E759C5"/>
    <w:rsid w:val="00E87249"/>
    <w:rsid w:val="00EB59E9"/>
    <w:rsid w:val="00EC23BD"/>
    <w:rsid w:val="00ED412C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FC453F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FC453F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FC453F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FC453F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2E1A68"/>
    <w:rsid w:val="00781E22"/>
    <w:rsid w:val="007931FB"/>
    <w:rsid w:val="0087499A"/>
    <w:rsid w:val="00CA2547"/>
    <w:rsid w:val="00D94F0E"/>
    <w:rsid w:val="00DA00A3"/>
    <w:rsid w:val="00F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30587-BEAA-4549-8023-A20154D4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ABC</cp:lastModifiedBy>
  <cp:revision>6</cp:revision>
  <dcterms:created xsi:type="dcterms:W3CDTF">2024-03-24T10:53:00Z</dcterms:created>
  <dcterms:modified xsi:type="dcterms:W3CDTF">2024-03-24T16:01:00Z</dcterms:modified>
  <cp:category/>
  <cp:version/>
</cp:coreProperties>
</file>